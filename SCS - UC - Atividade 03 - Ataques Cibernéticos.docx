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D65" w:rsidRDefault="00000000">
      <w:pPr>
        <w:jc w:val="center"/>
        <w:rPr>
          <w:rFonts w:eastAsia="Times New Roman" w:cs="Calibri"/>
          <w:b/>
          <w:bCs/>
          <w:kern w:val="0"/>
          <w:sz w:val="27"/>
          <w:szCs w:val="27"/>
          <w:u w:val="single"/>
          <w:lang w:eastAsia="pt-BR"/>
        </w:rPr>
      </w:pPr>
      <w:r>
        <w:rPr>
          <w:rFonts w:eastAsia="Times New Roman" w:cs="Calibri"/>
          <w:b/>
          <w:bCs/>
          <w:kern w:val="0"/>
          <w:sz w:val="27"/>
          <w:szCs w:val="27"/>
          <w:u w:val="single"/>
          <w:lang w:eastAsia="pt-BR"/>
        </w:rPr>
        <w:t xml:space="preserve">UC – Sistemas Computacionais e Segurança – Atividade Prática 03 </w:t>
      </w:r>
    </w:p>
    <w:p w:rsidR="001B2D65" w:rsidRDefault="00000000">
      <w:pPr>
        <w:jc w:val="center"/>
        <w:rPr>
          <w:rFonts w:eastAsia="Times New Roman" w:cs="Calibri"/>
          <w:b/>
          <w:bCs/>
          <w:kern w:val="0"/>
          <w:sz w:val="27"/>
          <w:szCs w:val="27"/>
          <w:u w:val="single"/>
          <w:lang w:eastAsia="pt-BR"/>
        </w:rPr>
      </w:pPr>
      <w:r>
        <w:rPr>
          <w:rFonts w:eastAsia="Times New Roman" w:cs="Calibri"/>
          <w:b/>
          <w:bCs/>
          <w:kern w:val="0"/>
          <w:sz w:val="27"/>
          <w:szCs w:val="27"/>
          <w:u w:val="single"/>
          <w:lang w:eastAsia="pt-BR"/>
        </w:rPr>
        <w:t>Proteção de dados e informações Parte I</w:t>
      </w:r>
    </w:p>
    <w:p w:rsidR="001B2D65" w:rsidRDefault="00000000">
      <w:pPr>
        <w:rPr>
          <w:rFonts w:eastAsia="Times New Roman" w:cs="Calibri"/>
          <w:kern w:val="0"/>
          <w:sz w:val="27"/>
          <w:szCs w:val="27"/>
          <w:lang w:eastAsia="pt-BR"/>
        </w:rPr>
      </w:pPr>
      <w:r>
        <w:rPr>
          <w:rFonts w:eastAsia="Times New Roman" w:cs="Calibri"/>
          <w:kern w:val="0"/>
          <w:sz w:val="27"/>
          <w:szCs w:val="27"/>
          <w:lang w:eastAsia="pt-BR"/>
        </w:rPr>
        <w:t>INTEGRANTES: Nicholas, Tobias, Victor, Wendel</w:t>
      </w:r>
    </w:p>
    <w:p w:rsidR="001B2D65" w:rsidRDefault="001B2D65">
      <w:pPr>
        <w:rPr>
          <w:rFonts w:eastAsia="Times New Roman" w:cs="Calibri"/>
          <w:kern w:val="0"/>
          <w:sz w:val="27"/>
          <w:szCs w:val="27"/>
          <w:lang w:eastAsia="pt-BR"/>
        </w:rPr>
      </w:pPr>
    </w:p>
    <w:p w:rsidR="001B2D65" w:rsidRDefault="00000000">
      <w:pPr>
        <w:jc w:val="center"/>
        <w:rPr>
          <w:rFonts w:eastAsia="Times New Roman" w:cs="Calibri"/>
          <w:b/>
          <w:bCs/>
          <w:kern w:val="0"/>
          <w:sz w:val="28"/>
          <w:szCs w:val="28"/>
          <w:lang w:eastAsia="pt-BR"/>
        </w:rPr>
      </w:pPr>
      <w:r w:rsidRPr="009C34E9">
        <w:rPr>
          <w:rFonts w:eastAsia="Times New Roman" w:cs="Calibri"/>
          <w:b/>
          <w:bCs/>
          <w:kern w:val="0"/>
          <w:sz w:val="28"/>
          <w:szCs w:val="28"/>
          <w:lang w:eastAsia="pt-BR"/>
        </w:rPr>
        <w:t>Ataques Cibernéticos</w:t>
      </w:r>
    </w:p>
    <w:p w:rsidR="001B2D65" w:rsidRDefault="001B2D65">
      <w:pPr>
        <w:jc w:val="center"/>
        <w:rPr>
          <w:rFonts w:eastAsia="Times New Roman" w:cs="Calibri"/>
          <w:b/>
          <w:bCs/>
          <w:kern w:val="0"/>
          <w:sz w:val="28"/>
          <w:szCs w:val="28"/>
          <w:lang w:eastAsia="pt-BR"/>
        </w:rPr>
      </w:pPr>
    </w:p>
    <w:p w:rsidR="001B2D65" w:rsidRPr="009C34E9" w:rsidRDefault="00000000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9C34E9">
        <w:rPr>
          <w:b/>
          <w:bCs/>
          <w:sz w:val="28"/>
          <w:szCs w:val="28"/>
          <w:highlight w:val="yellow"/>
          <w:u w:val="single"/>
        </w:rPr>
        <w:t>Colonial Pipeline</w:t>
      </w:r>
    </w:p>
    <w:p w:rsidR="001B2D65" w:rsidRDefault="0000000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Data:   7 de maio de 2021</w:t>
      </w:r>
    </w:p>
    <w:p w:rsidR="001B2D65" w:rsidRDefault="001B2D65">
      <w:pPr>
        <w:spacing w:after="0"/>
        <w:rPr>
          <w:rFonts w:eastAsia="Times New Roman" w:cs="Calibri"/>
          <w:b/>
          <w:bCs/>
          <w:kern w:val="0"/>
          <w:sz w:val="27"/>
          <w:szCs w:val="27"/>
          <w:lang w:eastAsia="pt-BR"/>
        </w:rPr>
      </w:pPr>
    </w:p>
    <w:p w:rsidR="001B2D65" w:rsidRDefault="00000000">
      <w:pPr>
        <w:spacing w:after="0"/>
      </w:pPr>
      <w:r>
        <w:rPr>
          <w:b/>
          <w:bCs/>
          <w:sz w:val="24"/>
          <w:szCs w:val="24"/>
        </w:rPr>
        <w:t>Tipo de ataque: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Ransomware</w:t>
      </w:r>
      <w:r>
        <w:rPr>
          <w:sz w:val="24"/>
          <w:szCs w:val="24"/>
        </w:rPr>
        <w:t>.</w:t>
      </w:r>
    </w:p>
    <w:p w:rsidR="001B2D65" w:rsidRDefault="001B2D65">
      <w:pPr>
        <w:rPr>
          <w:sz w:val="24"/>
          <w:szCs w:val="24"/>
        </w:rPr>
      </w:pPr>
    </w:p>
    <w:p w:rsidR="001B2D65" w:rsidRDefault="0000000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Descrição do ataque ou de como aconteceu:</w:t>
      </w:r>
    </w:p>
    <w:p w:rsidR="001B2D65" w:rsidRDefault="00000000">
      <w:pPr>
        <w:spacing w:after="0"/>
      </w:pPr>
      <w:r>
        <w:t xml:space="preserve">Através de um login comprometido ou uma vulnerabilidade no sistema de segurança, especula-se que foi através de credenciais de funcionários. Dentro da rede, o grupo </w:t>
      </w:r>
      <w:proofErr w:type="spellStart"/>
      <w:r>
        <w:t>DarkSide</w:t>
      </w:r>
      <w:proofErr w:type="spellEnd"/>
      <w:r>
        <w:t xml:space="preserve"> introduziu o </w:t>
      </w:r>
      <w:proofErr w:type="spellStart"/>
      <w:r>
        <w:t>ransomware</w:t>
      </w:r>
      <w:proofErr w:type="spellEnd"/>
      <w:r>
        <w:t>, que iniciou o processo de criptografia de arquivos importantes no sistema de TI da empresa. Isso resultou na inacessibilidade dos dados para a Colonial Pipeline, provocando a paralisação de suas atividades de apoio administrativo.</w:t>
      </w:r>
    </w:p>
    <w:p w:rsidR="001B2D65" w:rsidRDefault="001B2D65">
      <w:pPr>
        <w:spacing w:after="0"/>
      </w:pPr>
    </w:p>
    <w:p w:rsidR="001B2D65" w:rsidRDefault="0000000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Vulnerabilidade explorada (verificar se está no CVE e qual o seu código)</w:t>
      </w:r>
    </w:p>
    <w:p w:rsidR="001B2D65" w:rsidRDefault="00000000">
      <w:pPr>
        <w:spacing w:after="0"/>
      </w:pPr>
      <w:r>
        <w:t>Não houve a utilização de uma falha técnica específica (CVE) ligada diretamente a problemas de software. No entanto, a razão principal para o ataque foi o uso de credenciais comprometidas.</w:t>
      </w:r>
    </w:p>
    <w:p w:rsidR="001B2D65" w:rsidRDefault="001B2D65">
      <w:pPr>
        <w:spacing w:after="0"/>
      </w:pPr>
    </w:p>
    <w:p w:rsidR="001B2D65" w:rsidRDefault="00000000">
      <w:pPr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Impactos e/ou prejuízo (pode ser estimado)</w:t>
      </w:r>
    </w:p>
    <w:p w:rsidR="001B2D65" w:rsidRDefault="001B2D65">
      <w:pPr>
        <w:spacing w:after="0"/>
        <w:rPr>
          <w:b/>
          <w:bCs/>
          <w:i/>
          <w:iCs/>
        </w:rPr>
      </w:pPr>
    </w:p>
    <w:p w:rsidR="001B2D65" w:rsidRDefault="00000000">
      <w:pPr>
        <w:spacing w:after="0"/>
      </w:pPr>
      <w:r>
        <w:rPr>
          <w:b/>
          <w:bCs/>
        </w:rPr>
        <w:t xml:space="preserve">Falta de </w:t>
      </w:r>
      <w:proofErr w:type="spellStart"/>
      <w:r>
        <w:rPr>
          <w:b/>
          <w:bCs/>
        </w:rPr>
        <w:t>Combústivel</w:t>
      </w:r>
      <w:proofErr w:type="spellEnd"/>
      <w:r>
        <w:rPr>
          <w:b/>
          <w:bCs/>
        </w:rPr>
        <w:t>:</w:t>
      </w:r>
      <w:r>
        <w:t xml:space="preserve"> A interrupção no fornecimento de combustível gerou medo entre </w:t>
      </w:r>
    </w:p>
    <w:p w:rsidR="001B2D65" w:rsidRDefault="00000000">
      <w:pPr>
        <w:spacing w:after="0"/>
      </w:pPr>
      <w:r>
        <w:t>clientes</w:t>
      </w:r>
      <w:r>
        <w:rPr>
          <w:b/>
          <w:bCs/>
        </w:rPr>
        <w:t xml:space="preserve"> </w:t>
      </w:r>
      <w:r>
        <w:t>e empresas, resultando em escassez em certos estados americanos.</w:t>
      </w:r>
    </w:p>
    <w:p w:rsidR="001B2D65" w:rsidRDefault="00000000">
      <w:pPr>
        <w:spacing w:after="0" w:line="240" w:lineRule="auto"/>
      </w:pPr>
      <w:r>
        <w:rPr>
          <w:b/>
          <w:bCs/>
        </w:rPr>
        <w:t>Elevação dos Preços:</w:t>
      </w:r>
      <w:r>
        <w:t xml:space="preserve"> Os preços dos combustíveis aumentaram consideravelmente enquanto durou a paralisação.</w:t>
      </w:r>
      <w:r>
        <w:br/>
      </w:r>
      <w:r>
        <w:rPr>
          <w:b/>
          <w:bCs/>
        </w:rPr>
        <w:t>Preocupações sobre a Segurança Nacional:</w:t>
      </w:r>
      <w:r>
        <w:t xml:space="preserve"> O incidente ressaltou a fragilidade das infraestruturas críticas dos EUA diante de ataques cibernéticos, resultando em alertas globais sobre a urgência de fortalecer a segurança em áreas fundamentais.</w:t>
      </w:r>
    </w:p>
    <w:p w:rsidR="001B2D65" w:rsidRDefault="001B2D65">
      <w:pPr>
        <w:rPr>
          <w:sz w:val="24"/>
          <w:szCs w:val="24"/>
        </w:rPr>
      </w:pPr>
    </w:p>
    <w:p w:rsidR="001B2D65" w:rsidRDefault="00000000">
      <w:r>
        <w:rPr>
          <w:b/>
          <w:bCs/>
          <w:i/>
          <w:iCs/>
          <w:sz w:val="24"/>
          <w:szCs w:val="24"/>
        </w:rPr>
        <w:t>Tipo de Proteção que poderia ter sido aplicada para evitá-lo</w:t>
      </w:r>
      <w:r>
        <w:rPr>
          <w:b/>
          <w:bCs/>
          <w:i/>
          <w:iCs/>
        </w:rPr>
        <w:t xml:space="preserve"> </w:t>
      </w:r>
    </w:p>
    <w:p w:rsidR="001B2D65" w:rsidRDefault="00000000">
      <w:r>
        <w:rPr>
          <w:rFonts w:cs="Calibri"/>
          <w:b/>
          <w:bCs/>
          <w:color w:val="000000"/>
          <w:shd w:val="clear" w:color="auto" w:fill="FFFFFF"/>
        </w:rPr>
        <w:t xml:space="preserve">Autenticação </w:t>
      </w:r>
      <w:proofErr w:type="spellStart"/>
      <w:r>
        <w:rPr>
          <w:rFonts w:cs="Calibri"/>
          <w:b/>
          <w:bCs/>
          <w:color w:val="000000"/>
          <w:shd w:val="clear" w:color="auto" w:fill="FFFFFF"/>
        </w:rPr>
        <w:t>Multifator</w:t>
      </w:r>
      <w:proofErr w:type="spellEnd"/>
      <w:r>
        <w:rPr>
          <w:rFonts w:cs="Calibri"/>
          <w:b/>
          <w:bCs/>
          <w:color w:val="000000"/>
          <w:shd w:val="clear" w:color="auto" w:fill="FFFFFF"/>
        </w:rPr>
        <w:t xml:space="preserve"> (MFA):</w:t>
      </w:r>
      <w:r>
        <w:rPr>
          <w:rFonts w:cs="Calibri"/>
          <w:color w:val="000000"/>
          <w:shd w:val="clear" w:color="auto" w:fill="FFFFFF"/>
        </w:rPr>
        <w:t xml:space="preserve"> Acrescenta uma camada adicional de proteção, necessitando de múltiplos métodos de verificação (exemplo: senha e código) para entrar em sistemas, aumentando a dificuldade de acesso para hackers.</w:t>
      </w:r>
    </w:p>
    <w:p w:rsidR="001B2D65" w:rsidRDefault="00000000">
      <w:r>
        <w:rPr>
          <w:rFonts w:cs="Calibri"/>
          <w:b/>
          <w:bCs/>
          <w:color w:val="000000"/>
          <w:shd w:val="clear" w:color="auto" w:fill="FFFFFF"/>
        </w:rPr>
        <w:t>Gerenciamento de Acesso Privilegiado (PAM):</w:t>
      </w:r>
      <w:r>
        <w:rPr>
          <w:rFonts w:cs="Calibri"/>
          <w:color w:val="000000"/>
          <w:shd w:val="clear" w:color="auto" w:fill="FFFFFF"/>
        </w:rPr>
        <w:t xml:space="preserve"> Limita o acesso em sistemas críticos, assegurando que somente indivíduos autorizados tenham permissão e restringindo a movimentação de invasores na rede.</w:t>
      </w:r>
    </w:p>
    <w:p w:rsidR="001B2D65" w:rsidRDefault="001B2D65">
      <w:pPr>
        <w:rPr>
          <w:rFonts w:cs="Calibri"/>
          <w:color w:val="000000"/>
          <w:shd w:val="clear" w:color="auto" w:fill="FFFFFF"/>
        </w:rPr>
      </w:pPr>
    </w:p>
    <w:p w:rsidR="001B2D65" w:rsidRDefault="00000000">
      <w:pPr>
        <w:rPr>
          <w:rFonts w:cs="Calibri"/>
          <w:color w:val="000000"/>
          <w:shd w:val="clear" w:color="auto" w:fill="FFFFFF"/>
        </w:rPr>
      </w:pPr>
      <w:r>
        <w:rPr>
          <w:rFonts w:cs="Calibri"/>
          <w:b/>
          <w:bCs/>
          <w:color w:val="000000"/>
          <w:shd w:val="clear" w:color="auto" w:fill="FFFFFF"/>
        </w:rPr>
        <w:t>Segmentação de Rede:</w:t>
      </w:r>
      <w:r>
        <w:rPr>
          <w:rFonts w:cs="Calibri"/>
          <w:color w:val="000000"/>
          <w:shd w:val="clear" w:color="auto" w:fill="FFFFFF"/>
        </w:rPr>
        <w:t xml:space="preserve"> Divide a rede em setor, separando os sistemas cruciais e prejudicando a mobilidade dos invasores dentro da estrutura.</w:t>
      </w:r>
    </w:p>
    <w:p w:rsidR="009C34E9" w:rsidRDefault="009C34E9">
      <w:pPr>
        <w:rPr>
          <w:rFonts w:cs="Calibri"/>
          <w:color w:val="000000"/>
          <w:shd w:val="clear" w:color="auto" w:fill="FFFFFF"/>
        </w:rPr>
      </w:pPr>
    </w:p>
    <w:p w:rsidR="009C34E9" w:rsidRPr="009C34E9" w:rsidRDefault="009C34E9" w:rsidP="009C34E9">
      <w:pPr>
        <w:suppressAutoHyphens w:val="0"/>
        <w:autoSpaceDN/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ind w:left="3680"/>
        <w:rPr>
          <w:rFonts w:ascii="Times New Roman" w:eastAsia="Times New Roman" w:hAnsi="Times New Roman"/>
          <w:kern w:val="0"/>
          <w:lang w:eastAsia="pt-BR"/>
        </w:rPr>
      </w:pPr>
      <w:r w:rsidRPr="009C34E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highlight w:val="yellow"/>
          <w:u w:val="single"/>
          <w:lang w:eastAsia="pt-BR"/>
        </w:rPr>
        <w:t>STUXNET</w:t>
      </w:r>
    </w:p>
    <w:p w:rsidR="009C34E9" w:rsidRPr="009C34E9" w:rsidRDefault="009C34E9" w:rsidP="009C34E9">
      <w:pPr>
        <w:suppressAutoHyphens w:val="0"/>
        <w:autoSpaceDN/>
        <w:spacing w:before="240"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</w:rPr>
        <w:t xml:space="preserve">Data: junho de 2010 </w:t>
      </w:r>
      <w:r w:rsidRPr="009C34E9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</w:rPr>
        <w:t>(acredita-se que tenha começado a infectar sistemas já em 2009 ou até antes)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 </w:t>
      </w:r>
    </w:p>
    <w:p w:rsidR="009C34E9" w:rsidRPr="009C34E9" w:rsidRDefault="009C34E9" w:rsidP="009C34E9">
      <w:pPr>
        <w:suppressAutoHyphens w:val="0"/>
        <w:autoSpaceDN/>
        <w:spacing w:before="240"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</w:rPr>
        <w:t>Tipo de ataque:</w:t>
      </w:r>
      <w:r w:rsidRPr="009C34E9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</w:rPr>
        <w:t xml:space="preserve"> </w:t>
      </w:r>
      <w:proofErr w:type="spellStart"/>
      <w:r w:rsidRPr="009C34E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</w:rPr>
        <w:t>worm</w:t>
      </w:r>
      <w:proofErr w:type="spellEnd"/>
      <w:r w:rsidRPr="009C34E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</w:rPr>
        <w:t>.</w:t>
      </w:r>
    </w:p>
    <w:p w:rsidR="009C34E9" w:rsidRPr="009C34E9" w:rsidRDefault="009C34E9" w:rsidP="009C34E9">
      <w:pPr>
        <w:suppressAutoHyphens w:val="0"/>
        <w:autoSpaceDN/>
        <w:spacing w:before="240"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</w:rPr>
        <w:t> </w:t>
      </w:r>
    </w:p>
    <w:p w:rsidR="009C34E9" w:rsidRPr="009C34E9" w:rsidRDefault="009C34E9" w:rsidP="009C34E9">
      <w:pPr>
        <w:spacing w:after="0"/>
        <w:rPr>
          <w:b/>
          <w:bCs/>
          <w:sz w:val="28"/>
          <w:szCs w:val="28"/>
        </w:rPr>
      </w:pPr>
      <w:r w:rsidRPr="009C34E9">
        <w:rPr>
          <w:b/>
          <w:bCs/>
          <w:sz w:val="28"/>
          <w:szCs w:val="28"/>
        </w:rPr>
        <w:t>Descrição do ataque ou de como aconteceu:</w:t>
      </w:r>
    </w:p>
    <w:p w:rsidR="009C34E9" w:rsidRPr="009C34E9" w:rsidRDefault="009C34E9" w:rsidP="009C34E9">
      <w:pPr>
        <w:suppressAutoHyphens w:val="0"/>
        <w:autoSpaceDN/>
        <w:spacing w:before="240"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O </w:t>
      </w:r>
      <w:proofErr w:type="spellStart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Stuxnet</w:t>
      </w:r>
      <w:proofErr w:type="spellEnd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 realizou um ataque altamente sofisticado. Ele foi implementado em sistemas desligados da internet (</w:t>
      </w:r>
      <w:proofErr w:type="spellStart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air-gapped</w:t>
      </w:r>
      <w:proofErr w:type="spellEnd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), por meio de </w:t>
      </w:r>
      <w:proofErr w:type="spellStart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pendrives</w:t>
      </w:r>
      <w:proofErr w:type="spellEnd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 infectados. Dentro do sistema, o </w:t>
      </w:r>
      <w:proofErr w:type="spellStart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Stuxnet</w:t>
      </w:r>
      <w:proofErr w:type="spellEnd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 realizava ataques nos controladores lógicos programáveis (</w:t>
      </w:r>
      <w:proofErr w:type="spellStart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PLCs</w:t>
      </w:r>
      <w:proofErr w:type="spellEnd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), aparelhos utilizados para automatizar procedimentos industriais. Um </w:t>
      </w:r>
      <w:proofErr w:type="spellStart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worm</w:t>
      </w:r>
      <w:proofErr w:type="spellEnd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 conseguiu acessar os sistemas SCADA que monitoravam as centrífugas usadas no enriquecimento de urânio no Irã, modificando suas rotações sem ser detectado pelos operadores, causando danos físicos.</w:t>
      </w:r>
    </w:p>
    <w:p w:rsidR="009C34E9" w:rsidRPr="009C34E9" w:rsidRDefault="009C34E9" w:rsidP="009C34E9">
      <w:pPr>
        <w:suppressAutoHyphens w:val="0"/>
        <w:autoSpaceDN/>
        <w:spacing w:before="240"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 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b/>
          <w:bCs/>
          <w:sz w:val="28"/>
          <w:szCs w:val="28"/>
        </w:rPr>
        <w:t>Vulnerabilidade explorada (verificar se está no CVE e qual o seu código)</w:t>
      </w:r>
      <w:r w:rsidRPr="009C34E9">
        <w:rPr>
          <w:b/>
          <w:bCs/>
          <w:sz w:val="28"/>
          <w:szCs w:val="28"/>
        </w:rPr>
        <w:br/>
      </w:r>
      <w:r w:rsidRPr="009C34E9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pt-BR"/>
        </w:rPr>
        <w:t xml:space="preserve"> </w:t>
      </w:r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O </w:t>
      </w:r>
      <w:proofErr w:type="spellStart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Stuxnet</w:t>
      </w:r>
      <w:proofErr w:type="spellEnd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 explorou várias vulnerabilidades, algumas das quais eram zero-</w:t>
      </w:r>
      <w:proofErr w:type="spellStart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day</w:t>
      </w:r>
      <w:proofErr w:type="spellEnd"/>
      <w:r w:rsidRPr="009C34E9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 (até então desconhecidas pelos desenvolvedores e pela comunidade de segurança). Entre elas, quatro vulnerabilidades principais de segurança foram aproveitadas: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pt-BR"/>
        </w:rPr>
        <w:t xml:space="preserve">CVE-2010-2568: </w:t>
      </w:r>
      <w:r w:rsidRPr="009C34E9">
        <w:rPr>
          <w:rFonts w:ascii="Arial" w:eastAsia="Times New Roman" w:hAnsi="Arial" w:cs="Arial"/>
          <w:i/>
          <w:iCs/>
          <w:color w:val="000000"/>
          <w:kern w:val="0"/>
          <w:lang w:eastAsia="pt-BR"/>
        </w:rPr>
        <w:t>Falha no Windows que permitia a execução de código arbitrário através de atalhos (.LNK).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t-BR"/>
        </w:rPr>
      </w:pPr>
      <w:r w:rsidRPr="009C34E9">
        <w:rPr>
          <w:rFonts w:ascii="Arial" w:eastAsia="Times New Roman" w:hAnsi="Arial" w:cs="Arial"/>
          <w:b/>
          <w:bCs/>
          <w:i/>
          <w:iCs/>
          <w:color w:val="000000"/>
          <w:kern w:val="0"/>
          <w:lang w:val="en-US" w:eastAsia="pt-BR"/>
        </w:rPr>
        <w:t xml:space="preserve">CVE-2010-2729: </w:t>
      </w:r>
      <w:proofErr w:type="spellStart"/>
      <w:r w:rsidRPr="009C34E9">
        <w:rPr>
          <w:rFonts w:ascii="Arial" w:eastAsia="Times New Roman" w:hAnsi="Arial" w:cs="Arial"/>
          <w:i/>
          <w:iCs/>
          <w:color w:val="000000"/>
          <w:kern w:val="0"/>
          <w:lang w:val="en-US" w:eastAsia="pt-BR"/>
        </w:rPr>
        <w:t>Vulnerabilidade</w:t>
      </w:r>
      <w:proofErr w:type="spellEnd"/>
      <w:r w:rsidRPr="009C34E9">
        <w:rPr>
          <w:rFonts w:ascii="Arial" w:eastAsia="Times New Roman" w:hAnsi="Arial" w:cs="Arial"/>
          <w:i/>
          <w:iCs/>
          <w:color w:val="000000"/>
          <w:kern w:val="0"/>
          <w:lang w:val="en-US" w:eastAsia="pt-BR"/>
        </w:rPr>
        <w:t xml:space="preserve"> no Windows Print Spooler Service.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pt-BR"/>
        </w:rPr>
        <w:t>CVE-2010-3888</w:t>
      </w:r>
      <w:r w:rsidRPr="009C34E9">
        <w:rPr>
          <w:rFonts w:ascii="Arial" w:eastAsia="Times New Roman" w:hAnsi="Arial" w:cs="Arial"/>
          <w:i/>
          <w:iCs/>
          <w:color w:val="000000"/>
          <w:kern w:val="0"/>
          <w:lang w:eastAsia="pt-BR"/>
        </w:rPr>
        <w:t xml:space="preserve"> e </w:t>
      </w:r>
      <w:r w:rsidRPr="009C34E9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pt-BR"/>
        </w:rPr>
        <w:t>CVE-2010-3962</w:t>
      </w:r>
      <w:r w:rsidRPr="009C34E9">
        <w:rPr>
          <w:rFonts w:ascii="Arial" w:eastAsia="Times New Roman" w:hAnsi="Arial" w:cs="Arial"/>
          <w:i/>
          <w:iCs/>
          <w:color w:val="000000"/>
          <w:kern w:val="0"/>
          <w:lang w:eastAsia="pt-BR"/>
        </w:rPr>
        <w:t>: Falhas relacionadas à elevação de privilégios e execução de código remoto.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t>Essas foram as vulnerabilidades utilizadas para infiltrar as redes.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t> </w:t>
      </w:r>
    </w:p>
    <w:p w:rsidR="009C34E9" w:rsidRPr="009C34E9" w:rsidRDefault="009C34E9" w:rsidP="009C34E9">
      <w:pPr>
        <w:suppressAutoHyphens w:val="0"/>
        <w:autoSpaceDN/>
        <w:spacing w:before="240" w:after="0" w:line="240" w:lineRule="auto"/>
        <w:rPr>
          <w:b/>
          <w:bCs/>
          <w:sz w:val="28"/>
          <w:szCs w:val="28"/>
        </w:rPr>
      </w:pPr>
      <w:r w:rsidRPr="009C34E9">
        <w:rPr>
          <w:b/>
          <w:bCs/>
          <w:sz w:val="28"/>
          <w:szCs w:val="28"/>
        </w:rPr>
        <w:t>Impactos e/ou prejuízo (pode ser estimado)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t xml:space="preserve">O programa nuclear do Irã sofreu um grande impacto em decorrência do </w:t>
      </w:r>
      <w:proofErr w:type="spellStart"/>
      <w:r w:rsidRPr="009C34E9">
        <w:rPr>
          <w:rFonts w:ascii="Arial" w:eastAsia="Times New Roman" w:hAnsi="Arial" w:cs="Arial"/>
          <w:b/>
          <w:bCs/>
          <w:color w:val="000000"/>
          <w:kern w:val="0"/>
          <w:lang w:eastAsia="pt-BR"/>
        </w:rPr>
        <w:t>Stuxnet</w:t>
      </w:r>
      <w:proofErr w:type="spellEnd"/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t>. É claramente estimado por especialistas que foram mais de 1.000 centrífugas atingidas pelo respectivo ataque. O que trouxe por consequência um atraso muito grande para o programa.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lastRenderedPageBreak/>
        <w:t xml:space="preserve">Esse ataque fez com que o mundo inteiro olhasse para tamanha fragilidade dos sistemas de controle industrial, ainda mais em setores que se fazem muito mais necessários em nossa sociedade como de água, energia e indústrias nucleares. Claramente este evento demonstrou que seria necessária a implementação de novas medidas de segurança. Pontualmente, pudemos identificar um </w:t>
      </w:r>
      <w:r w:rsidRPr="009C34E9">
        <w:rPr>
          <w:rFonts w:ascii="Arial" w:eastAsia="Times New Roman" w:hAnsi="Arial" w:cs="Arial"/>
          <w:b/>
          <w:bCs/>
          <w:color w:val="000000"/>
          <w:kern w:val="0"/>
          <w:lang w:eastAsia="pt-BR"/>
        </w:rPr>
        <w:t>atraso significativo no programa nuclear uraniano</w:t>
      </w:r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t>.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</w:rPr>
        <w:t> </w:t>
      </w:r>
    </w:p>
    <w:p w:rsidR="009C34E9" w:rsidRDefault="009C34E9" w:rsidP="009C34E9">
      <w:pPr>
        <w:suppressAutoHyphens w:val="0"/>
        <w:autoSpaceDN/>
        <w:spacing w:before="240" w:after="0" w:line="240" w:lineRule="auto"/>
        <w:rPr>
          <w:b/>
          <w:bCs/>
          <w:sz w:val="28"/>
          <w:szCs w:val="28"/>
        </w:rPr>
      </w:pPr>
      <w:r w:rsidRPr="009C34E9">
        <w:rPr>
          <w:b/>
          <w:bCs/>
          <w:sz w:val="28"/>
          <w:szCs w:val="28"/>
        </w:rPr>
        <w:t>Tipo de Proteção que poderia ter sido aplicada para evitá-lo</w:t>
      </w:r>
    </w:p>
    <w:p w:rsidR="009C34E9" w:rsidRPr="009C34E9" w:rsidRDefault="009C34E9" w:rsidP="009C34E9">
      <w:pPr>
        <w:suppressAutoHyphens w:val="0"/>
        <w:autoSpaceDN/>
        <w:spacing w:before="240" w:after="0" w:line="240" w:lineRule="auto"/>
        <w:rPr>
          <w:b/>
          <w:bCs/>
          <w:sz w:val="28"/>
          <w:szCs w:val="28"/>
        </w:rPr>
      </w:pP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t xml:space="preserve">Para evitar um ataque semelhante ao </w:t>
      </w:r>
      <w:proofErr w:type="spellStart"/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t>Stuxnet</w:t>
      </w:r>
      <w:proofErr w:type="spellEnd"/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t>, várias medidas de segurança poderiam ter sido implementadas.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b/>
          <w:bCs/>
          <w:color w:val="000000"/>
          <w:kern w:val="0"/>
          <w:lang w:eastAsia="pt-BR"/>
        </w:rPr>
        <w:t>Divisão de redes:</w:t>
      </w:r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t xml:space="preserve"> Garantir que redes industriais (ICS/SCADA) fiquem separadas da rede corporativa e da internet, diminuindo a chance de contaminação por dispositivos externos.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b/>
          <w:bCs/>
          <w:color w:val="000000"/>
          <w:kern w:val="0"/>
          <w:lang w:eastAsia="pt-BR"/>
        </w:rPr>
        <w:t>Controle em dispositivos removíveis:</w:t>
      </w:r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t xml:space="preserve"> proibir o uso de USB e requerer somente o uso de dispositivos verificados.</w:t>
      </w:r>
    </w:p>
    <w:p w:rsidR="009C34E9" w:rsidRPr="009C34E9" w:rsidRDefault="009C34E9" w:rsidP="009C34E9">
      <w:pPr>
        <w:suppressAutoHyphens w:val="0"/>
        <w:autoSpaceDN/>
        <w:spacing w:before="240" w:after="240" w:line="240" w:lineRule="auto"/>
        <w:rPr>
          <w:rFonts w:ascii="Times New Roman" w:eastAsia="Times New Roman" w:hAnsi="Times New Roman"/>
          <w:kern w:val="0"/>
          <w:sz w:val="24"/>
          <w:szCs w:val="24"/>
          <w:lang w:eastAsia="pt-BR"/>
        </w:rPr>
      </w:pPr>
      <w:r w:rsidRPr="009C34E9">
        <w:rPr>
          <w:rFonts w:ascii="Arial" w:eastAsia="Times New Roman" w:hAnsi="Arial" w:cs="Arial"/>
          <w:b/>
          <w:bCs/>
          <w:color w:val="000000"/>
          <w:kern w:val="0"/>
          <w:lang w:eastAsia="pt-BR"/>
        </w:rPr>
        <w:t>Observação e detecção de anomalias:</w:t>
      </w:r>
      <w:r w:rsidRPr="009C34E9">
        <w:rPr>
          <w:rFonts w:ascii="Arial" w:eastAsia="Times New Roman" w:hAnsi="Arial" w:cs="Arial"/>
          <w:color w:val="000000"/>
          <w:kern w:val="0"/>
          <w:lang w:eastAsia="pt-BR"/>
        </w:rPr>
        <w:t xml:space="preserve"> Utilizar ferramentas avançadas de observação e identificação de comportamento anormal para identificar atividades suspeitas em ambientes industriais.</w:t>
      </w:r>
    </w:p>
    <w:p w:rsidR="009C34E9" w:rsidRDefault="009C34E9"/>
    <w:sectPr w:rsidR="009C34E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05FD" w:rsidRDefault="00D505FD">
      <w:pPr>
        <w:spacing w:after="0" w:line="240" w:lineRule="auto"/>
      </w:pPr>
      <w:r>
        <w:separator/>
      </w:r>
    </w:p>
  </w:endnote>
  <w:endnote w:type="continuationSeparator" w:id="0">
    <w:p w:rsidR="00D505FD" w:rsidRDefault="00D5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05FD" w:rsidRDefault="00D505F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505FD" w:rsidRDefault="00D50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B2D65"/>
    <w:rsid w:val="001B2D65"/>
    <w:rsid w:val="009C34E9"/>
    <w:rsid w:val="00D5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B4C7"/>
  <w15:docId w15:val="{0E96BF17-590E-4D6C-8CF9-10DDC503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  <w:contextualSpacing/>
    </w:pPr>
  </w:style>
  <w:style w:type="character" w:styleId="Forte">
    <w:name w:val="Strong"/>
    <w:basedOn w:val="Fontepargpadro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34E9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De Araujo</dc:creator>
  <dc:description/>
  <cp:lastModifiedBy>Wendel De Araujo</cp:lastModifiedBy>
  <cp:revision>2</cp:revision>
  <dcterms:created xsi:type="dcterms:W3CDTF">2024-09-15T19:45:00Z</dcterms:created>
  <dcterms:modified xsi:type="dcterms:W3CDTF">2024-09-15T19:45:00Z</dcterms:modified>
</cp:coreProperties>
</file>